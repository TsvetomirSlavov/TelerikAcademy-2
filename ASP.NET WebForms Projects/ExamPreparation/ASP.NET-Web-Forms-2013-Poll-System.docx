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747" w:rsidRDefault="00956F97" w:rsidP="00A06B54">
      <w:pPr>
        <w:pStyle w:val="Heading1"/>
        <w:spacing w:before="120" w:after="120"/>
      </w:pPr>
      <w:r>
        <w:t>ASP.NET Web Forms</w:t>
      </w:r>
      <w:r w:rsidR="00D66747">
        <w:t xml:space="preserve"> </w:t>
      </w:r>
      <w:r>
        <w:t xml:space="preserve">– Sample Exam </w:t>
      </w:r>
      <w:r w:rsidR="00D66747">
        <w:t xml:space="preserve">– </w:t>
      </w:r>
      <w:r>
        <w:t>September 2013</w:t>
      </w:r>
    </w:p>
    <w:p w:rsidR="00F30848" w:rsidRDefault="00ED05DD" w:rsidP="00615E35">
      <w:pPr>
        <w:pStyle w:val="Heading2"/>
        <w:spacing w:before="120" w:after="240"/>
        <w:jc w:val="center"/>
      </w:pPr>
      <w:r>
        <w:t xml:space="preserve">Poll System </w:t>
      </w:r>
      <w:r w:rsidR="00106840">
        <w:t>in ASP.NET Web Forms</w:t>
      </w:r>
    </w:p>
    <w:p w:rsidR="00513663" w:rsidRPr="00513663" w:rsidRDefault="00513663" w:rsidP="00513663">
      <w:r>
        <w:t xml:space="preserve">You are assigned to design and implement a </w:t>
      </w:r>
      <w:r w:rsidR="00ED05DD">
        <w:rPr>
          <w:b/>
        </w:rPr>
        <w:t>Poll System</w:t>
      </w:r>
      <w:r w:rsidR="001B712C">
        <w:t xml:space="preserve"> where </w:t>
      </w:r>
      <w:r w:rsidR="00156459">
        <w:t>visitors</w:t>
      </w:r>
      <w:r w:rsidR="001B712C">
        <w:t xml:space="preserve"> (without authentication) should be able to view </w:t>
      </w:r>
      <w:r w:rsidR="00ED05DD">
        <w:t>random polls and vote</w:t>
      </w:r>
      <w:r w:rsidR="00CA26D9">
        <w:t xml:space="preserve">, as well as </w:t>
      </w:r>
      <w:r w:rsidR="00156459">
        <w:t>to register and login in the system.</w:t>
      </w:r>
      <w:r w:rsidR="001B712C">
        <w:t xml:space="preserve"> </w:t>
      </w:r>
      <w:r w:rsidR="00ED05DD">
        <w:t>Registered u</w:t>
      </w:r>
      <w:r w:rsidR="001B712C">
        <w:t xml:space="preserve">sers (after </w:t>
      </w:r>
      <w:r w:rsidR="00156459">
        <w:t>login</w:t>
      </w:r>
      <w:r w:rsidR="001B712C">
        <w:t xml:space="preserve">) </w:t>
      </w:r>
      <w:r w:rsidR="00156459">
        <w:t>should</w:t>
      </w:r>
      <w:r w:rsidR="001B712C">
        <w:t xml:space="preserve"> be able to </w:t>
      </w:r>
      <w:r w:rsidR="00A41142">
        <w:t>edit</w:t>
      </w:r>
      <w:r w:rsidR="00ED05DD">
        <w:t xml:space="preserve"> the questions and </w:t>
      </w:r>
      <w:r w:rsidR="00A41142">
        <w:t xml:space="preserve">answers to each </w:t>
      </w:r>
      <w:r w:rsidR="00ED05DD">
        <w:t>question</w:t>
      </w:r>
      <w:r w:rsidR="001B712C">
        <w:t>.</w:t>
      </w:r>
      <w:r>
        <w:t xml:space="preserve"> The system should be implemented as </w:t>
      </w:r>
      <w:r w:rsidR="00106840">
        <w:t>server</w:t>
      </w:r>
      <w:r>
        <w:t xml:space="preserve">-side Web application in </w:t>
      </w:r>
      <w:r w:rsidR="00106840">
        <w:t>ASP.NET Web Forms</w:t>
      </w:r>
      <w:r>
        <w:t>.</w:t>
      </w:r>
    </w:p>
    <w:p w:rsidR="0036527F" w:rsidRPr="0036527F" w:rsidRDefault="00E45709" w:rsidP="007E0E69">
      <w:pPr>
        <w:pStyle w:val="Heading3"/>
        <w:spacing w:before="240"/>
        <w:ind w:left="357" w:hanging="357"/>
      </w:pPr>
      <w:r>
        <w:t>Poll System</w:t>
      </w:r>
      <w:r w:rsidR="009B767D" w:rsidRPr="0036527F">
        <w:t xml:space="preserve"> </w:t>
      </w:r>
      <w:r w:rsidR="0036527F" w:rsidRPr="0036527F">
        <w:t xml:space="preserve">Data </w:t>
      </w:r>
      <w:r w:rsidR="00956F97">
        <w:t>Layer</w:t>
      </w:r>
    </w:p>
    <w:p w:rsidR="00956F97" w:rsidRDefault="0036527F" w:rsidP="009B767D">
      <w:r>
        <w:t xml:space="preserve">Design a simple </w:t>
      </w:r>
      <w:r w:rsidR="00956F97">
        <w:t xml:space="preserve">data layer </w:t>
      </w:r>
      <w:r>
        <w:t xml:space="preserve">to hold </w:t>
      </w:r>
      <w:r w:rsidRPr="0036527F">
        <w:rPr>
          <w:b/>
        </w:rPr>
        <w:t>users</w:t>
      </w:r>
      <w:r w:rsidR="00CA26D9">
        <w:t xml:space="preserve">, </w:t>
      </w:r>
      <w:r w:rsidR="00ED05DD">
        <w:rPr>
          <w:b/>
        </w:rPr>
        <w:t>questions</w:t>
      </w:r>
      <w:r w:rsidR="00CA26D9">
        <w:t xml:space="preserve"> and </w:t>
      </w:r>
      <w:r w:rsidR="00ED05DD">
        <w:rPr>
          <w:b/>
        </w:rPr>
        <w:t>answers</w:t>
      </w:r>
      <w:r>
        <w:t xml:space="preserve">. Each user has username and password. </w:t>
      </w:r>
      <w:r w:rsidR="009B767D">
        <w:t xml:space="preserve">The password should be stored in the DB </w:t>
      </w:r>
      <w:r w:rsidR="000F07FD">
        <w:t>encrypted</w:t>
      </w:r>
      <w:r w:rsidR="009B767D">
        <w:t xml:space="preserve"> (not as clear text). </w:t>
      </w:r>
      <w:r w:rsidR="00ED05DD">
        <w:t>Questions</w:t>
      </w:r>
      <w:r w:rsidR="009B767D">
        <w:t xml:space="preserve"> </w:t>
      </w:r>
      <w:r w:rsidR="00ED05DD">
        <w:t>are in plain text</w:t>
      </w:r>
      <w:r w:rsidR="009B767D">
        <w:t xml:space="preserve"> and hold </w:t>
      </w:r>
      <w:r w:rsidR="00ED05DD">
        <w:t>a sequence of answers</w:t>
      </w:r>
      <w:r w:rsidR="009B767D">
        <w:t xml:space="preserve">. Each </w:t>
      </w:r>
      <w:r w:rsidR="00ED05DD">
        <w:t>answer</w:t>
      </w:r>
      <w:r w:rsidR="009B767D">
        <w:t xml:space="preserve"> </w:t>
      </w:r>
      <w:r w:rsidR="00ED05DD">
        <w:t>holds the number of received votes</w:t>
      </w:r>
      <w:r w:rsidR="009B767D">
        <w:t>.</w:t>
      </w:r>
      <w:r w:rsidR="003519DC">
        <w:t xml:space="preserve"> Fill some sample dat</w:t>
      </w:r>
      <w:r w:rsidR="00ED05DD">
        <w:t>a</w:t>
      </w:r>
      <w:r w:rsidR="003519DC">
        <w:t xml:space="preserve"> in the DB to simplify any further testing.</w:t>
      </w:r>
      <w:r w:rsidR="00956F97">
        <w:t xml:space="preserve"> You may use code first, model first or database first approach to store your data.</w:t>
      </w:r>
    </w:p>
    <w:p w:rsidR="000F07FD" w:rsidRDefault="000F07FD" w:rsidP="009B767D">
      <w:r>
        <w:t>Use Entity Framework as ORM engine and MS SQL Server Local DB as database storage engine. Your database should be created on demand. If you run the application and the database is missing, your application should create an</w:t>
      </w:r>
      <w:r w:rsidR="00E35BC1">
        <w:t xml:space="preserve"> </w:t>
      </w:r>
      <w:r>
        <w:t>empty database and populate in it the database schema.</w:t>
      </w:r>
    </w:p>
    <w:p w:rsidR="0036527F" w:rsidRDefault="000F07FD" w:rsidP="009B767D">
      <w:r>
        <w:t>U</w:t>
      </w:r>
      <w:r w:rsidR="00956F97">
        <w:t>se</w:t>
      </w:r>
      <w:r w:rsidR="00106840">
        <w:t xml:space="preserve"> the ASP.NET Membership</w:t>
      </w:r>
      <w:r w:rsidR="00956F97">
        <w:t xml:space="preserve"> </w:t>
      </w:r>
      <w:r>
        <w:t xml:space="preserve">or ASP.NET </w:t>
      </w:r>
      <w:r w:rsidR="00956F97">
        <w:t xml:space="preserve">Identity system to keep </w:t>
      </w:r>
      <w:r w:rsidR="00106840">
        <w:t>the users</w:t>
      </w:r>
      <w:r w:rsidR="009B767D">
        <w:t xml:space="preserve"> and their </w:t>
      </w:r>
      <w:r w:rsidR="00202DA4">
        <w:t xml:space="preserve">encrypted </w:t>
      </w:r>
      <w:r w:rsidR="009B767D">
        <w:t>passwords</w:t>
      </w:r>
      <w:r w:rsidR="00106840">
        <w:t>.</w:t>
      </w:r>
    </w:p>
    <w:p w:rsidR="000F07FD" w:rsidRDefault="000F07FD" w:rsidP="009B767D">
      <w:r>
        <w:t>Important: your project should run without any installation and configuration.</w:t>
      </w:r>
    </w:p>
    <w:p w:rsidR="0036527F" w:rsidRDefault="000F07FD" w:rsidP="0036527F">
      <w:pPr>
        <w:pStyle w:val="Score"/>
        <w:ind w:left="720"/>
      </w:pPr>
      <w:r>
        <w:t>1</w:t>
      </w:r>
      <w:r w:rsidR="00A41142">
        <w:t>5</w:t>
      </w:r>
      <w:r w:rsidR="0036527F">
        <w:t xml:space="preserve"> score</w:t>
      </w:r>
    </w:p>
    <w:p w:rsidR="005E2DE7" w:rsidRDefault="00ED05DD" w:rsidP="005E2DE7">
      <w:pPr>
        <w:pStyle w:val="Heading3"/>
      </w:pPr>
      <w:r>
        <w:t xml:space="preserve">Poll System </w:t>
      </w:r>
      <w:r w:rsidR="00106840">
        <w:t>ASP.NET Web Forms</w:t>
      </w:r>
      <w:r w:rsidR="005E2DE7">
        <w:t xml:space="preserve"> Application</w:t>
      </w:r>
    </w:p>
    <w:p w:rsidR="005E2DE7" w:rsidRDefault="005E2DE7" w:rsidP="005E2DE7">
      <w:r>
        <w:t xml:space="preserve">Design and implement </w:t>
      </w:r>
      <w:r w:rsidR="0064636E">
        <w:t xml:space="preserve">the </w:t>
      </w:r>
      <w:r w:rsidR="00ED05DD">
        <w:t xml:space="preserve">Poll System </w:t>
      </w:r>
      <w:r w:rsidR="0064636E">
        <w:t xml:space="preserve">as </w:t>
      </w:r>
      <w:r>
        <w:t xml:space="preserve">a </w:t>
      </w:r>
      <w:r w:rsidR="00106840">
        <w:t>server</w:t>
      </w:r>
      <w:r>
        <w:t xml:space="preserve">-side web application </w:t>
      </w:r>
      <w:r w:rsidR="00106840">
        <w:t>in ASP.NET Web Forms</w:t>
      </w:r>
      <w:r w:rsidR="003E38A9">
        <w:t>. You may use the following steps during your work:</w:t>
      </w:r>
    </w:p>
    <w:p w:rsidR="001738F6" w:rsidRPr="00F672E4" w:rsidRDefault="001738F6" w:rsidP="005E2DE7">
      <w:pPr>
        <w:numPr>
          <w:ilvl w:val="0"/>
          <w:numId w:val="14"/>
        </w:numPr>
        <w:rPr>
          <w:highlight w:val="green"/>
        </w:rPr>
      </w:pPr>
      <w:r w:rsidRPr="00F672E4">
        <w:rPr>
          <w:b/>
          <w:highlight w:val="green"/>
        </w:rPr>
        <w:t>Master Page</w:t>
      </w:r>
      <w:r w:rsidRPr="00F672E4">
        <w:rPr>
          <w:highlight w:val="green"/>
        </w:rPr>
        <w:t xml:space="preserve"> – </w:t>
      </w:r>
      <w:r w:rsidR="00690E88" w:rsidRPr="00F672E4">
        <w:rPr>
          <w:highlight w:val="green"/>
        </w:rPr>
        <w:t>design</w:t>
      </w:r>
      <w:r w:rsidR="009778FC" w:rsidRPr="00F672E4">
        <w:rPr>
          <w:highlight w:val="green"/>
        </w:rPr>
        <w:t xml:space="preserve"> an</w:t>
      </w:r>
      <w:r w:rsidRPr="00F672E4">
        <w:rPr>
          <w:highlight w:val="green"/>
        </w:rPr>
        <w:t xml:space="preserve"> ASP.NET Master Pages to reuse the common</w:t>
      </w:r>
      <w:r w:rsidR="00F4415E" w:rsidRPr="00F672E4">
        <w:rPr>
          <w:highlight w:val="green"/>
        </w:rPr>
        <w:t xml:space="preserve"> page elements like headers and </w:t>
      </w:r>
      <w:r w:rsidRPr="00F672E4">
        <w:rPr>
          <w:highlight w:val="green"/>
        </w:rPr>
        <w:t>footers</w:t>
      </w:r>
      <w:r w:rsidR="00690E88" w:rsidRPr="00F672E4">
        <w:rPr>
          <w:highlight w:val="green"/>
        </w:rPr>
        <w:t xml:space="preserve"> in all other pages in the project</w:t>
      </w:r>
      <w:r w:rsidRPr="00F672E4">
        <w:rPr>
          <w:highlight w:val="green"/>
        </w:rPr>
        <w:t>.</w:t>
      </w:r>
    </w:p>
    <w:p w:rsidR="009778FC" w:rsidRPr="001738F6" w:rsidRDefault="009778FC" w:rsidP="009778FC">
      <w:pPr>
        <w:pStyle w:val="Score"/>
        <w:spacing w:before="120"/>
        <w:ind w:left="720"/>
      </w:pPr>
      <w:r>
        <w:t>5 score</w:t>
      </w:r>
    </w:p>
    <w:p w:rsidR="003E38A9" w:rsidRPr="004226DB" w:rsidRDefault="00690E88" w:rsidP="003E38A9">
      <w:pPr>
        <w:numPr>
          <w:ilvl w:val="0"/>
          <w:numId w:val="14"/>
        </w:numPr>
        <w:rPr>
          <w:highlight w:val="green"/>
        </w:rPr>
      </w:pPr>
      <w:r w:rsidRPr="004226DB">
        <w:rPr>
          <w:b/>
          <w:highlight w:val="green"/>
        </w:rPr>
        <w:t>Configure ASP.NET Membership</w:t>
      </w:r>
      <w:r w:rsidR="00F4415E" w:rsidRPr="004226DB">
        <w:rPr>
          <w:b/>
          <w:highlight w:val="green"/>
        </w:rPr>
        <w:t xml:space="preserve"> / Identity </w:t>
      </w:r>
      <w:r w:rsidR="00283AAE" w:rsidRPr="004226DB">
        <w:rPr>
          <w:b/>
          <w:highlight w:val="green"/>
        </w:rPr>
        <w:t>S</w:t>
      </w:r>
      <w:r w:rsidR="00F4415E" w:rsidRPr="004226DB">
        <w:rPr>
          <w:b/>
          <w:highlight w:val="green"/>
        </w:rPr>
        <w:t>ystem</w:t>
      </w:r>
      <w:r w:rsidRPr="004226DB">
        <w:rPr>
          <w:b/>
          <w:highlight w:val="green"/>
        </w:rPr>
        <w:t xml:space="preserve"> </w:t>
      </w:r>
      <w:r w:rsidR="003E38A9" w:rsidRPr="004226DB">
        <w:rPr>
          <w:highlight w:val="green"/>
        </w:rPr>
        <w:t xml:space="preserve">– </w:t>
      </w:r>
      <w:r w:rsidRPr="004226DB">
        <w:rPr>
          <w:highlight w:val="green"/>
        </w:rPr>
        <w:t>configure</w:t>
      </w:r>
      <w:r w:rsidR="003E38A9" w:rsidRPr="004226DB">
        <w:rPr>
          <w:highlight w:val="green"/>
        </w:rPr>
        <w:t xml:space="preserve"> </w:t>
      </w:r>
      <w:r w:rsidRPr="004226DB">
        <w:rPr>
          <w:highlight w:val="green"/>
        </w:rPr>
        <w:t>the SQL Server membership providers for ASP.NET</w:t>
      </w:r>
      <w:r w:rsidR="00A37DBB" w:rsidRPr="004226DB">
        <w:rPr>
          <w:highlight w:val="green"/>
        </w:rPr>
        <w:t>.</w:t>
      </w:r>
    </w:p>
    <w:p w:rsidR="003E38A9" w:rsidRPr="001738F6" w:rsidRDefault="003E38A9" w:rsidP="003E38A9">
      <w:pPr>
        <w:pStyle w:val="Score"/>
        <w:spacing w:before="120"/>
        <w:ind w:left="720"/>
      </w:pPr>
      <w:r>
        <w:t>5 score</w:t>
      </w:r>
    </w:p>
    <w:p w:rsidR="00ED05DD" w:rsidRPr="00CB4F94" w:rsidRDefault="005E2DE7" w:rsidP="009F711E">
      <w:pPr>
        <w:numPr>
          <w:ilvl w:val="0"/>
          <w:numId w:val="14"/>
        </w:numPr>
        <w:rPr>
          <w:highlight w:val="green"/>
        </w:rPr>
      </w:pPr>
      <w:r w:rsidRPr="00CB4F94">
        <w:rPr>
          <w:b/>
          <w:highlight w:val="green"/>
        </w:rPr>
        <w:t xml:space="preserve">Display </w:t>
      </w:r>
      <w:r w:rsidR="00ED05DD" w:rsidRPr="00CB4F94">
        <w:rPr>
          <w:b/>
          <w:highlight w:val="green"/>
        </w:rPr>
        <w:t>random questions</w:t>
      </w:r>
      <w:r w:rsidR="00C82F4D" w:rsidRPr="00CB4F94">
        <w:rPr>
          <w:highlight w:val="green"/>
        </w:rPr>
        <w:t xml:space="preserve"> –</w:t>
      </w:r>
      <w:r w:rsidR="0005572C" w:rsidRPr="00CB4F94">
        <w:rPr>
          <w:highlight w:val="green"/>
        </w:rPr>
        <w:t xml:space="preserve"> </w:t>
      </w:r>
      <w:r w:rsidR="00C82F4D" w:rsidRPr="00CB4F94">
        <w:rPr>
          <w:highlight w:val="green"/>
        </w:rPr>
        <w:t xml:space="preserve">the system </w:t>
      </w:r>
      <w:r w:rsidR="00925CA7" w:rsidRPr="00CB4F94">
        <w:rPr>
          <w:highlight w:val="green"/>
        </w:rPr>
        <w:t xml:space="preserve">should </w:t>
      </w:r>
      <w:r w:rsidR="00C82F4D" w:rsidRPr="00CB4F94">
        <w:rPr>
          <w:highlight w:val="green"/>
        </w:rPr>
        <w:t>display</w:t>
      </w:r>
      <w:r w:rsidR="00925CA7" w:rsidRPr="00CB4F94">
        <w:rPr>
          <w:highlight w:val="green"/>
        </w:rPr>
        <w:t xml:space="preserve"> </w:t>
      </w:r>
      <w:r w:rsidR="00ED05DD" w:rsidRPr="00CB4F94">
        <w:rPr>
          <w:b/>
          <w:highlight w:val="green"/>
        </w:rPr>
        <w:t>3 random questions</w:t>
      </w:r>
      <w:r w:rsidR="00ED05DD" w:rsidRPr="00CB4F94">
        <w:rPr>
          <w:highlight w:val="green"/>
        </w:rPr>
        <w:t xml:space="preserve"> along with their answers</w:t>
      </w:r>
      <w:r w:rsidR="009F711E" w:rsidRPr="00CB4F94">
        <w:rPr>
          <w:highlight w:val="green"/>
        </w:rPr>
        <w:t xml:space="preserve">. </w:t>
      </w:r>
      <w:r w:rsidR="00ED05DD" w:rsidRPr="00CB4F94">
        <w:rPr>
          <w:highlight w:val="green"/>
        </w:rPr>
        <w:t xml:space="preserve">Ensure you handle properly </w:t>
      </w:r>
      <w:r w:rsidR="00E45709" w:rsidRPr="00CB4F94">
        <w:rPr>
          <w:highlight w:val="green"/>
        </w:rPr>
        <w:t>any</w:t>
      </w:r>
      <w:r w:rsidR="00ED05DD" w:rsidRPr="00CB4F94">
        <w:rPr>
          <w:highlight w:val="green"/>
        </w:rPr>
        <w:t xml:space="preserve"> special </w:t>
      </w:r>
      <w:r w:rsidR="00E45709" w:rsidRPr="00CB4F94">
        <w:rPr>
          <w:highlight w:val="green"/>
        </w:rPr>
        <w:t xml:space="preserve">HTML </w:t>
      </w:r>
      <w:r w:rsidR="00ED05DD" w:rsidRPr="00CB4F94">
        <w:rPr>
          <w:highlight w:val="green"/>
        </w:rPr>
        <w:t>characters, e.g. a question could say "</w:t>
      </w:r>
      <w:r w:rsidR="00ED05DD" w:rsidRPr="00CB4F94">
        <w:rPr>
          <w:i/>
          <w:highlight w:val="green"/>
        </w:rPr>
        <w:t>Do you know how to work with the &lt;div&gt; and &lt;span&gt; tags in HTML?</w:t>
      </w:r>
      <w:r w:rsidR="00ED05DD" w:rsidRPr="00CB4F94">
        <w:rPr>
          <w:highlight w:val="green"/>
        </w:rPr>
        <w:t>"</w:t>
      </w:r>
      <w:r w:rsidR="00E45709" w:rsidRPr="00CB4F94">
        <w:rPr>
          <w:highlight w:val="green"/>
        </w:rPr>
        <w:t xml:space="preserve"> and should be displayed correctly.</w:t>
      </w:r>
    </w:p>
    <w:p w:rsidR="00C84AFB" w:rsidRDefault="006F6300" w:rsidP="00C84AFB">
      <w:pPr>
        <w:pStyle w:val="Score"/>
        <w:spacing w:before="120"/>
        <w:ind w:left="720"/>
      </w:pPr>
      <w:r>
        <w:t>5</w:t>
      </w:r>
      <w:r w:rsidR="00C84AFB">
        <w:t xml:space="preserve"> score</w:t>
      </w:r>
    </w:p>
    <w:p w:rsidR="00E45709" w:rsidRPr="00BE54E2" w:rsidRDefault="00E45709" w:rsidP="001C74CE">
      <w:pPr>
        <w:numPr>
          <w:ilvl w:val="0"/>
          <w:numId w:val="14"/>
        </w:numPr>
        <w:rPr>
          <w:highlight w:val="green"/>
          <w:lang w:val="bg-BG"/>
        </w:rPr>
      </w:pPr>
      <w:r w:rsidRPr="00BE54E2">
        <w:rPr>
          <w:b/>
          <w:highlight w:val="green"/>
        </w:rPr>
        <w:t>Vote</w:t>
      </w:r>
      <w:r w:rsidRPr="00BE54E2">
        <w:rPr>
          <w:highlight w:val="green"/>
        </w:rPr>
        <w:t xml:space="preserve"> – the system should allow selecting one of the answers for some of the questions currently shown and voting for it.</w:t>
      </w:r>
      <w:r w:rsidRPr="00BE54E2">
        <w:rPr>
          <w:highlight w:val="green"/>
          <w:lang w:val="bg-BG"/>
        </w:rPr>
        <w:t xml:space="preserve"> </w:t>
      </w:r>
      <w:r w:rsidRPr="00BE54E2">
        <w:rPr>
          <w:highlight w:val="green"/>
        </w:rPr>
        <w:t xml:space="preserve">After successful voting, </w:t>
      </w:r>
      <w:r w:rsidR="001C74CE" w:rsidRPr="00BE54E2">
        <w:rPr>
          <w:highlight w:val="green"/>
        </w:rPr>
        <w:t>the "Show voting results" page</w:t>
      </w:r>
      <w:r w:rsidRPr="00BE54E2">
        <w:rPr>
          <w:highlight w:val="green"/>
        </w:rPr>
        <w:t xml:space="preserve"> should be shown.</w:t>
      </w:r>
    </w:p>
    <w:p w:rsidR="00E45709" w:rsidRDefault="00E45709" w:rsidP="00E45709">
      <w:pPr>
        <w:pStyle w:val="Score"/>
        <w:spacing w:before="120"/>
        <w:ind w:left="720"/>
      </w:pPr>
      <w:r>
        <w:t>5 score</w:t>
      </w:r>
    </w:p>
    <w:p w:rsidR="00E45709" w:rsidRPr="000F61E3" w:rsidRDefault="00E45709" w:rsidP="00E45709">
      <w:pPr>
        <w:numPr>
          <w:ilvl w:val="0"/>
          <w:numId w:val="14"/>
        </w:numPr>
        <w:rPr>
          <w:highlight w:val="green"/>
          <w:lang w:val="bg-BG"/>
        </w:rPr>
      </w:pPr>
      <w:r w:rsidRPr="000F61E3">
        <w:rPr>
          <w:b/>
          <w:highlight w:val="green"/>
        </w:rPr>
        <w:t xml:space="preserve">Show </w:t>
      </w:r>
      <w:r w:rsidR="005E6DEA" w:rsidRPr="000F61E3">
        <w:rPr>
          <w:b/>
          <w:highlight w:val="green"/>
        </w:rPr>
        <w:t>v</w:t>
      </w:r>
      <w:r w:rsidRPr="000F61E3">
        <w:rPr>
          <w:b/>
          <w:highlight w:val="green"/>
        </w:rPr>
        <w:t xml:space="preserve">oting </w:t>
      </w:r>
      <w:r w:rsidR="005E6DEA" w:rsidRPr="000F61E3">
        <w:rPr>
          <w:b/>
          <w:highlight w:val="green"/>
        </w:rPr>
        <w:t>r</w:t>
      </w:r>
      <w:r w:rsidRPr="000F61E3">
        <w:rPr>
          <w:b/>
          <w:highlight w:val="green"/>
        </w:rPr>
        <w:t>esults</w:t>
      </w:r>
      <w:r w:rsidRPr="000F61E3">
        <w:rPr>
          <w:highlight w:val="green"/>
        </w:rPr>
        <w:t xml:space="preserve"> – after </w:t>
      </w:r>
      <w:r w:rsidR="005E6DEA" w:rsidRPr="000F61E3">
        <w:rPr>
          <w:highlight w:val="green"/>
        </w:rPr>
        <w:t xml:space="preserve">a new vote is received for </w:t>
      </w:r>
      <w:r w:rsidR="007D03DF" w:rsidRPr="000F61E3">
        <w:rPr>
          <w:highlight w:val="green"/>
        </w:rPr>
        <w:t xml:space="preserve">a </w:t>
      </w:r>
      <w:r w:rsidR="005E6DEA" w:rsidRPr="000F61E3">
        <w:rPr>
          <w:highlight w:val="green"/>
        </w:rPr>
        <w:t xml:space="preserve">certain question, the </w:t>
      </w:r>
      <w:r w:rsidRPr="000F61E3">
        <w:rPr>
          <w:highlight w:val="green"/>
        </w:rPr>
        <w:t xml:space="preserve">system should show the voting results for </w:t>
      </w:r>
      <w:r w:rsidR="005E6DEA" w:rsidRPr="000F61E3">
        <w:rPr>
          <w:highlight w:val="green"/>
        </w:rPr>
        <w:t xml:space="preserve">it. </w:t>
      </w:r>
      <w:r w:rsidRPr="000F61E3">
        <w:rPr>
          <w:highlight w:val="green"/>
        </w:rPr>
        <w:t xml:space="preserve">Use a simple </w:t>
      </w:r>
      <w:r w:rsidR="005E6DEA" w:rsidRPr="000F61E3">
        <w:rPr>
          <w:highlight w:val="green"/>
        </w:rPr>
        <w:t>bar chart</w:t>
      </w:r>
      <w:r w:rsidRPr="000F61E3">
        <w:rPr>
          <w:highlight w:val="green"/>
        </w:rPr>
        <w:t xml:space="preserve"> that visualize</w:t>
      </w:r>
      <w:r w:rsidR="004A7EDE" w:rsidRPr="000F61E3">
        <w:rPr>
          <w:highlight w:val="green"/>
        </w:rPr>
        <w:t>s</w:t>
      </w:r>
      <w:r w:rsidRPr="000F61E3">
        <w:rPr>
          <w:highlight w:val="green"/>
        </w:rPr>
        <w:t xml:space="preserve"> the percentages for each answer.</w:t>
      </w:r>
    </w:p>
    <w:p w:rsidR="00E45709" w:rsidRDefault="00E45709" w:rsidP="00E45709">
      <w:pPr>
        <w:pStyle w:val="Score"/>
        <w:spacing w:before="120"/>
        <w:ind w:left="720"/>
      </w:pPr>
      <w:r>
        <w:t>5 score</w:t>
      </w:r>
    </w:p>
    <w:p w:rsidR="003519DC" w:rsidRPr="008D2E80" w:rsidRDefault="003519DC" w:rsidP="003519DC">
      <w:pPr>
        <w:numPr>
          <w:ilvl w:val="0"/>
          <w:numId w:val="14"/>
        </w:numPr>
        <w:rPr>
          <w:highlight w:val="green"/>
        </w:rPr>
      </w:pPr>
      <w:r w:rsidRPr="008D2E80">
        <w:rPr>
          <w:b/>
          <w:highlight w:val="green"/>
        </w:rPr>
        <w:lastRenderedPageBreak/>
        <w:t>Register user</w:t>
      </w:r>
      <w:r w:rsidRPr="008D2E80">
        <w:rPr>
          <w:highlight w:val="green"/>
        </w:rPr>
        <w:t xml:space="preserve"> – by username and password the system should be able to register new user in the system. After successful </w:t>
      </w:r>
      <w:r w:rsidR="001C74CE" w:rsidRPr="008D2E80">
        <w:rPr>
          <w:highlight w:val="green"/>
        </w:rPr>
        <w:t xml:space="preserve">registration, </w:t>
      </w:r>
      <w:r w:rsidRPr="008D2E80">
        <w:rPr>
          <w:highlight w:val="green"/>
        </w:rPr>
        <w:t xml:space="preserve">the user should be redirected to the </w:t>
      </w:r>
      <w:r w:rsidR="001C74CE" w:rsidRPr="008D2E80">
        <w:rPr>
          <w:highlight w:val="green"/>
        </w:rPr>
        <w:t>"View all results" page</w:t>
      </w:r>
      <w:r w:rsidRPr="008D2E80">
        <w:rPr>
          <w:highlight w:val="green"/>
        </w:rPr>
        <w:t>. In case of error, an appropriate error message should be displayed and the user should be able to try to register again.</w:t>
      </w:r>
    </w:p>
    <w:p w:rsidR="003519DC" w:rsidRDefault="003519DC" w:rsidP="003519DC">
      <w:pPr>
        <w:pStyle w:val="Score"/>
        <w:spacing w:before="120"/>
        <w:ind w:left="720"/>
      </w:pPr>
      <w:r>
        <w:t>5 score</w:t>
      </w:r>
    </w:p>
    <w:p w:rsidR="003519DC" w:rsidRPr="008D2E80" w:rsidRDefault="003519DC" w:rsidP="001C74CE">
      <w:pPr>
        <w:numPr>
          <w:ilvl w:val="0"/>
          <w:numId w:val="14"/>
        </w:numPr>
        <w:rPr>
          <w:highlight w:val="green"/>
        </w:rPr>
      </w:pPr>
      <w:r w:rsidRPr="008D2E80">
        <w:rPr>
          <w:b/>
          <w:highlight w:val="green"/>
        </w:rPr>
        <w:t>Login user</w:t>
      </w:r>
      <w:r w:rsidRPr="008D2E80">
        <w:rPr>
          <w:highlight w:val="green"/>
        </w:rPr>
        <w:t xml:space="preserve"> – by username and password the system should be able to login an existing user. After a successful login, the user should be redirected to the </w:t>
      </w:r>
      <w:r w:rsidR="002248B6" w:rsidRPr="008D2E80">
        <w:rPr>
          <w:highlight w:val="green"/>
        </w:rPr>
        <w:t>"</w:t>
      </w:r>
      <w:r w:rsidR="001C74CE" w:rsidRPr="008D2E80">
        <w:rPr>
          <w:highlight w:val="green"/>
        </w:rPr>
        <w:t>View all results</w:t>
      </w:r>
      <w:r w:rsidR="004B71DD" w:rsidRPr="008D2E80">
        <w:rPr>
          <w:highlight w:val="green"/>
        </w:rPr>
        <w:t xml:space="preserve">" </w:t>
      </w:r>
      <w:r w:rsidR="002248B6" w:rsidRPr="008D2E80">
        <w:rPr>
          <w:highlight w:val="green"/>
        </w:rPr>
        <w:t>page.</w:t>
      </w:r>
    </w:p>
    <w:p w:rsidR="003519DC" w:rsidRDefault="00857B2B" w:rsidP="003519DC">
      <w:pPr>
        <w:pStyle w:val="Score"/>
        <w:spacing w:before="120"/>
        <w:ind w:left="720"/>
      </w:pPr>
      <w:r>
        <w:t>3</w:t>
      </w:r>
      <w:r w:rsidR="003519DC">
        <w:t xml:space="preserve"> score</w:t>
      </w:r>
    </w:p>
    <w:p w:rsidR="00857B2B" w:rsidRPr="008D2E80" w:rsidRDefault="00857B2B" w:rsidP="00857B2B">
      <w:pPr>
        <w:numPr>
          <w:ilvl w:val="0"/>
          <w:numId w:val="14"/>
        </w:numPr>
        <w:rPr>
          <w:highlight w:val="green"/>
        </w:rPr>
      </w:pPr>
      <w:r w:rsidRPr="008D2E80">
        <w:rPr>
          <w:b/>
          <w:highlight w:val="green"/>
        </w:rPr>
        <w:t>Logout</w:t>
      </w:r>
      <w:r w:rsidRPr="008D2E80">
        <w:rPr>
          <w:highlight w:val="green"/>
        </w:rPr>
        <w:t xml:space="preserve"> – successfully logged in user should be able to logout from the system. After a successful logout the </w:t>
      </w:r>
      <w:r w:rsidR="004B71DD" w:rsidRPr="008D2E80">
        <w:rPr>
          <w:highlight w:val="green"/>
        </w:rPr>
        <w:t>"</w:t>
      </w:r>
      <w:r w:rsidR="001C74CE" w:rsidRPr="008D2E80">
        <w:rPr>
          <w:highlight w:val="green"/>
        </w:rPr>
        <w:t>D</w:t>
      </w:r>
      <w:r w:rsidR="004B71DD" w:rsidRPr="008D2E80">
        <w:rPr>
          <w:highlight w:val="green"/>
        </w:rPr>
        <w:t>isplay random questions" page</w:t>
      </w:r>
      <w:r w:rsidRPr="008D2E80">
        <w:rPr>
          <w:highlight w:val="green"/>
        </w:rPr>
        <w:t xml:space="preserve"> should be shown.</w:t>
      </w:r>
    </w:p>
    <w:p w:rsidR="00857B2B" w:rsidRDefault="00857B2B" w:rsidP="00857B2B">
      <w:pPr>
        <w:pStyle w:val="Score"/>
        <w:spacing w:before="120"/>
        <w:ind w:left="720"/>
      </w:pPr>
      <w:r>
        <w:t>2 score</w:t>
      </w:r>
    </w:p>
    <w:p w:rsidR="001C74CE" w:rsidRPr="006C4C2A" w:rsidRDefault="004B71DD" w:rsidP="00E45709">
      <w:pPr>
        <w:numPr>
          <w:ilvl w:val="0"/>
          <w:numId w:val="14"/>
        </w:numPr>
        <w:rPr>
          <w:highlight w:val="green"/>
        </w:rPr>
      </w:pPr>
      <w:r w:rsidRPr="006C4C2A">
        <w:rPr>
          <w:b/>
          <w:highlight w:val="green"/>
        </w:rPr>
        <w:t>View all results</w:t>
      </w:r>
      <w:r w:rsidRPr="006C4C2A">
        <w:rPr>
          <w:highlight w:val="green"/>
        </w:rPr>
        <w:t xml:space="preserve"> – successfully logged in users should be able to view </w:t>
      </w:r>
      <w:r w:rsidR="00E370C0" w:rsidRPr="006C4C2A">
        <w:rPr>
          <w:highlight w:val="green"/>
        </w:rPr>
        <w:t xml:space="preserve">all questions in the system and </w:t>
      </w:r>
      <w:r w:rsidRPr="006C4C2A">
        <w:rPr>
          <w:highlight w:val="green"/>
        </w:rPr>
        <w:t>the voting results</w:t>
      </w:r>
      <w:r w:rsidR="00E370C0" w:rsidRPr="006C4C2A">
        <w:rPr>
          <w:highlight w:val="green"/>
        </w:rPr>
        <w:t xml:space="preserve"> for each question.</w:t>
      </w:r>
      <w:r w:rsidR="001C74CE" w:rsidRPr="006C4C2A">
        <w:rPr>
          <w:highlight w:val="green"/>
        </w:rPr>
        <w:t xml:space="preserve"> When a certain question is selected, its voting results should be shown below.</w:t>
      </w:r>
    </w:p>
    <w:p w:rsidR="001C74CE" w:rsidRPr="006C4C2A" w:rsidRDefault="001C74CE" w:rsidP="001C74CE">
      <w:pPr>
        <w:pStyle w:val="Score"/>
        <w:spacing w:before="120"/>
        <w:ind w:left="720"/>
        <w:rPr>
          <w:highlight w:val="green"/>
        </w:rPr>
      </w:pPr>
      <w:r w:rsidRPr="006C4C2A">
        <w:rPr>
          <w:highlight w:val="green"/>
        </w:rPr>
        <w:t>10 score</w:t>
      </w:r>
    </w:p>
    <w:p w:rsidR="004B71DD" w:rsidRPr="00804770" w:rsidRDefault="00E370C0" w:rsidP="001C74CE">
      <w:pPr>
        <w:ind w:left="720"/>
        <w:rPr>
          <w:highlight w:val="green"/>
        </w:rPr>
      </w:pPr>
      <w:r w:rsidRPr="00804770">
        <w:rPr>
          <w:highlight w:val="green"/>
        </w:rPr>
        <w:t xml:space="preserve">The questions should be shown </w:t>
      </w:r>
      <w:r w:rsidR="001C74CE" w:rsidRPr="00804770">
        <w:rPr>
          <w:highlight w:val="green"/>
        </w:rPr>
        <w:t>in alphabetical order with paging</w:t>
      </w:r>
      <w:r w:rsidR="00865F7E" w:rsidRPr="00804770">
        <w:rPr>
          <w:highlight w:val="green"/>
        </w:rPr>
        <w:t xml:space="preserve"> (u</w:t>
      </w:r>
      <w:r w:rsidRPr="00804770">
        <w:rPr>
          <w:highlight w:val="green"/>
        </w:rPr>
        <w:t>se page size 3</w:t>
      </w:r>
      <w:r w:rsidR="001C74CE" w:rsidRPr="00804770">
        <w:rPr>
          <w:highlight w:val="green"/>
        </w:rPr>
        <w:t xml:space="preserve"> </w:t>
      </w:r>
      <w:r w:rsidR="00865F7E" w:rsidRPr="00804770">
        <w:rPr>
          <w:highlight w:val="green"/>
        </w:rPr>
        <w:t>to simplify testing)</w:t>
      </w:r>
      <w:r w:rsidR="001C74CE" w:rsidRPr="00804770">
        <w:rPr>
          <w:highlight w:val="green"/>
        </w:rPr>
        <w:t>.</w:t>
      </w:r>
    </w:p>
    <w:p w:rsidR="00E45709" w:rsidRDefault="00E45709" w:rsidP="00E370C0">
      <w:pPr>
        <w:pStyle w:val="Score"/>
        <w:spacing w:before="120"/>
        <w:ind w:left="720"/>
      </w:pPr>
      <w:r w:rsidRPr="00804770">
        <w:rPr>
          <w:highlight w:val="green"/>
        </w:rPr>
        <w:t>5 score</w:t>
      </w:r>
    </w:p>
    <w:p w:rsidR="00865F7E" w:rsidRPr="00804770" w:rsidRDefault="00865F7E" w:rsidP="00865F7E">
      <w:pPr>
        <w:numPr>
          <w:ilvl w:val="0"/>
          <w:numId w:val="14"/>
        </w:numPr>
        <w:rPr>
          <w:highlight w:val="green"/>
        </w:rPr>
      </w:pPr>
      <w:r w:rsidRPr="00804770">
        <w:rPr>
          <w:b/>
          <w:highlight w:val="green"/>
        </w:rPr>
        <w:t>Add / Edit / Delete questions</w:t>
      </w:r>
      <w:r w:rsidRPr="00804770">
        <w:rPr>
          <w:highlight w:val="green"/>
        </w:rPr>
        <w:t xml:space="preserve"> – successfully logged in user should be able to add / edit / delete questions. Ensure your UI behaves correctly when the users enter invalid data, e.g. too long text in a text field. Validate the data in your forms. </w:t>
      </w:r>
    </w:p>
    <w:p w:rsidR="00865F7E" w:rsidRDefault="00511B87" w:rsidP="00865F7E">
      <w:pPr>
        <w:pStyle w:val="Score"/>
        <w:spacing w:before="120"/>
        <w:ind w:left="720"/>
      </w:pPr>
      <w:r>
        <w:t>10</w:t>
      </w:r>
      <w:r w:rsidR="00865F7E">
        <w:t xml:space="preserve"> score</w:t>
      </w:r>
    </w:p>
    <w:p w:rsidR="00865F7E" w:rsidRPr="00804770" w:rsidRDefault="00865F7E" w:rsidP="00865F7E">
      <w:pPr>
        <w:numPr>
          <w:ilvl w:val="0"/>
          <w:numId w:val="14"/>
        </w:numPr>
        <w:rPr>
          <w:highlight w:val="green"/>
        </w:rPr>
      </w:pPr>
      <w:r w:rsidRPr="00804770">
        <w:rPr>
          <w:b/>
          <w:highlight w:val="green"/>
        </w:rPr>
        <w:t>Add / Edit / Delete answers</w:t>
      </w:r>
      <w:r w:rsidRPr="00804770">
        <w:rPr>
          <w:highlight w:val="green"/>
        </w:rPr>
        <w:t xml:space="preserve"> – successfully logged in user should be able to add / edit / delete answers for certain question. Ensure your UI behaves correctly when the users enter invalid data, e.g. too long text in a text field. Validate the data in your forms.</w:t>
      </w:r>
    </w:p>
    <w:p w:rsidR="00865F7E" w:rsidRDefault="00511B87" w:rsidP="00865F7E">
      <w:pPr>
        <w:pStyle w:val="Score"/>
        <w:spacing w:before="120"/>
        <w:ind w:left="720"/>
      </w:pPr>
      <w:r>
        <w:t>15</w:t>
      </w:r>
      <w:r w:rsidR="00865F7E">
        <w:t xml:space="preserve"> score</w:t>
      </w:r>
    </w:p>
    <w:p w:rsidR="00ED05DD" w:rsidRPr="00804770" w:rsidRDefault="00ED05DD" w:rsidP="00ED05DD">
      <w:pPr>
        <w:numPr>
          <w:ilvl w:val="0"/>
          <w:numId w:val="14"/>
        </w:numPr>
        <w:rPr>
          <w:highlight w:val="green"/>
        </w:rPr>
      </w:pPr>
      <w:r w:rsidRPr="00804770">
        <w:rPr>
          <w:b/>
          <w:highlight w:val="green"/>
        </w:rPr>
        <w:t>Error handling</w:t>
      </w:r>
      <w:r w:rsidRPr="00804770">
        <w:rPr>
          <w:highlight w:val="green"/>
        </w:rPr>
        <w:t xml:space="preserve"> – in case of error (e.g. Internet connection lost, DB co</w:t>
      </w:r>
      <w:bookmarkStart w:id="0" w:name="_GoBack"/>
      <w:bookmarkEnd w:id="0"/>
      <w:r w:rsidRPr="00804770">
        <w:rPr>
          <w:highlight w:val="green"/>
        </w:rPr>
        <w:t>nnection lost, incorrect request, etc.), an appropriate error message should be displayed. You are free to decide how exactly.</w:t>
      </w:r>
    </w:p>
    <w:p w:rsidR="0053242B" w:rsidRDefault="00D968E8" w:rsidP="0053242B">
      <w:pPr>
        <w:pStyle w:val="Score"/>
        <w:spacing w:before="120"/>
        <w:ind w:left="720"/>
      </w:pPr>
      <w:r>
        <w:t>10</w:t>
      </w:r>
      <w:r w:rsidR="0053242B">
        <w:t xml:space="preserve"> score</w:t>
      </w:r>
    </w:p>
    <w:p w:rsidR="00BA2AFF" w:rsidRDefault="002D7541" w:rsidP="002D7541">
      <w:pPr>
        <w:pStyle w:val="Heading2"/>
      </w:pPr>
      <w:r>
        <w:t>Evaluation Criteria</w:t>
      </w:r>
    </w:p>
    <w:p w:rsidR="002D7541" w:rsidRPr="002D7541" w:rsidRDefault="002D7541" w:rsidP="00A06B54">
      <w:r>
        <w:t xml:space="preserve">The evaluation criteria </w:t>
      </w:r>
      <w:r w:rsidR="00A06B54">
        <w:t>include</w:t>
      </w:r>
      <w:r>
        <w:t>:</w:t>
      </w:r>
      <w:r w:rsidR="00A06B54">
        <w:t xml:space="preserve"> c</w:t>
      </w:r>
      <w:r>
        <w:t>orrect and complete</w:t>
      </w:r>
      <w:r w:rsidR="00E71ECB">
        <w:t xml:space="preserve"> fulfillment of the </w:t>
      </w:r>
      <w:r w:rsidR="00A06B54">
        <w:t>requirements; g</w:t>
      </w:r>
      <w:r>
        <w:t>ood technical design</w:t>
      </w:r>
      <w:r w:rsidR="003274C3">
        <w:t xml:space="preserve"> and appropriate use of technologies</w:t>
      </w:r>
      <w:r w:rsidR="00A06B54">
        <w:t>; h</w:t>
      </w:r>
      <w:r>
        <w:t>igh-quality code</w:t>
      </w:r>
      <w:r w:rsidR="00A06B54">
        <w:t xml:space="preserve"> (</w:t>
      </w:r>
      <w:r w:rsidR="003274C3">
        <w:t>correctness, readability, maintainability</w:t>
      </w:r>
      <w:r w:rsidR="00A06B54">
        <w:t>)</w:t>
      </w:r>
      <w:r>
        <w:t>.</w:t>
      </w:r>
    </w:p>
    <w:p w:rsidR="00BA2AFF" w:rsidRDefault="002D7541" w:rsidP="00BA2AFF">
      <w:r>
        <w:t>To pass the exam you need</w:t>
      </w:r>
      <w:r w:rsidR="00E71ECB">
        <w:t xml:space="preserve"> </w:t>
      </w:r>
      <w:r w:rsidR="00897725">
        <w:t xml:space="preserve">to gain at least </w:t>
      </w:r>
      <w:r w:rsidR="00E71ECB" w:rsidRPr="00897725">
        <w:rPr>
          <w:b/>
        </w:rPr>
        <w:t>70 score</w:t>
      </w:r>
      <w:r w:rsidR="00E71ECB">
        <w:t xml:space="preserve"> (</w:t>
      </w:r>
      <w:r w:rsidR="00E80053">
        <w:t xml:space="preserve">out </w:t>
      </w:r>
      <w:r w:rsidR="00E71ECB">
        <w:t>of 100</w:t>
      </w:r>
      <w:r w:rsidR="009232F7">
        <w:t xml:space="preserve"> </w:t>
      </w:r>
      <w:r w:rsidR="00897725">
        <w:t>score total</w:t>
      </w:r>
      <w:r w:rsidR="00A06B54">
        <w:t>)</w:t>
      </w:r>
      <w:r w:rsidR="00897725">
        <w:t>.</w:t>
      </w:r>
    </w:p>
    <w:p w:rsidR="00E71ECB" w:rsidRDefault="00E71ECB" w:rsidP="00E71ECB">
      <w:pPr>
        <w:pStyle w:val="Heading2"/>
      </w:pPr>
      <w:r>
        <w:t>Other Terms</w:t>
      </w:r>
    </w:p>
    <w:p w:rsidR="00E71ECB" w:rsidRPr="00E71ECB" w:rsidRDefault="00E71ECB" w:rsidP="00E71ECB">
      <w:r>
        <w:t xml:space="preserve">During the exam </w:t>
      </w:r>
      <w:r w:rsidR="00E80053">
        <w:t xml:space="preserve">you are </w:t>
      </w:r>
      <w:r>
        <w:t>allowed to use any teaching materials, lectures, books, existing source code, and other paper or Internet resources.</w:t>
      </w:r>
      <w:r w:rsidR="0069458B">
        <w:t xml:space="preserve"> </w:t>
      </w:r>
      <w:r w:rsidR="003C784E">
        <w:t>Direct or indirect c</w:t>
      </w:r>
      <w:r>
        <w:t xml:space="preserve">ommunication with anybody in class or outside is </w:t>
      </w:r>
      <w:r w:rsidR="003C784E">
        <w:t>forbidden</w:t>
      </w:r>
      <w:r>
        <w:t xml:space="preserve">. This includes but does not limit to </w:t>
      </w:r>
      <w:r w:rsidR="003C784E">
        <w:t xml:space="preserve">technical conversations with other students, </w:t>
      </w:r>
      <w:r>
        <w:t>using mobile phones, chat software</w:t>
      </w:r>
      <w:r w:rsidR="003C784E">
        <w:t xml:space="preserve"> (Skype, ICQ, etc.), email, forum posts, etc.</w:t>
      </w:r>
    </w:p>
    <w:p w:rsidR="00E71ECB" w:rsidRDefault="00E71ECB" w:rsidP="00E71ECB">
      <w:pPr>
        <w:pStyle w:val="Heading2"/>
      </w:pPr>
      <w:r>
        <w:lastRenderedPageBreak/>
        <w:t>Exam Duration</w:t>
      </w:r>
    </w:p>
    <w:p w:rsidR="0010526F" w:rsidRPr="00647AF5" w:rsidRDefault="00E71ECB" w:rsidP="00647AF5">
      <w:r>
        <w:t xml:space="preserve">Students are allowed to work up to </w:t>
      </w:r>
      <w:r w:rsidR="00C564D0" w:rsidRPr="001E2F93">
        <w:rPr>
          <w:b/>
        </w:rPr>
        <w:t>8</w:t>
      </w:r>
      <w:r w:rsidRPr="001E2F93">
        <w:rPr>
          <w:b/>
        </w:rPr>
        <w:t xml:space="preserve"> hours</w:t>
      </w:r>
      <w:r>
        <w:t>.</w:t>
      </w:r>
    </w:p>
    <w:sectPr w:rsidR="0010526F" w:rsidRPr="00647AF5" w:rsidSect="00367278">
      <w:headerReference w:type="default" r:id="rId8"/>
      <w:footerReference w:type="default" r:id="rId9"/>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4D8" w:rsidRDefault="007854D8">
      <w:r>
        <w:separator/>
      </w:r>
    </w:p>
  </w:endnote>
  <w:endnote w:type="continuationSeparator" w:id="0">
    <w:p w:rsidR="007854D8" w:rsidRDefault="00785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ucida Sans">
    <w:altName w:val="Tahoma"/>
    <w:charset w:val="00"/>
    <w:family w:val="swiss"/>
    <w:pitch w:val="variable"/>
    <w:sig w:usb0="00000000" w:usb1="8000787B" w:usb2="00000008" w:usb3="00000000" w:csb0="000100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804770">
            <w:rPr>
              <w:noProof/>
            </w:rPr>
            <w:t>3</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804770">
            <w:rPr>
              <w:noProof/>
            </w:rPr>
            <w:t>3</w:t>
          </w:r>
          <w:r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4D8" w:rsidRDefault="007854D8">
      <w:r>
        <w:separator/>
      </w:r>
    </w:p>
  </w:footnote>
  <w:footnote w:type="continuationSeparator" w:id="0">
    <w:p w:rsidR="007854D8" w:rsidRDefault="007854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33, Alexander Malinov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3">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9">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num w:numId="1">
    <w:abstractNumId w:val="2"/>
  </w:num>
  <w:num w:numId="2">
    <w:abstractNumId w:val="4"/>
  </w:num>
  <w:num w:numId="3">
    <w:abstractNumId w:val="11"/>
  </w:num>
  <w:num w:numId="4">
    <w:abstractNumId w:val="7"/>
  </w:num>
  <w:num w:numId="5">
    <w:abstractNumId w:val="3"/>
  </w:num>
  <w:num w:numId="6">
    <w:abstractNumId w:val="6"/>
  </w:num>
  <w:num w:numId="7">
    <w:abstractNumId w:val="5"/>
  </w:num>
  <w:num w:numId="8">
    <w:abstractNumId w:val="1"/>
  </w:num>
  <w:num w:numId="9">
    <w:abstractNumId w:val="3"/>
  </w:num>
  <w:num w:numId="10">
    <w:abstractNumId w:val="8"/>
  </w:num>
  <w:num w:numId="11">
    <w:abstractNumId w:val="10"/>
  </w:num>
  <w:num w:numId="12">
    <w:abstractNumId w:val="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1579D"/>
    <w:rsid w:val="000170C8"/>
    <w:rsid w:val="00027702"/>
    <w:rsid w:val="00044FC0"/>
    <w:rsid w:val="0005572C"/>
    <w:rsid w:val="00063ABA"/>
    <w:rsid w:val="00084F57"/>
    <w:rsid w:val="000863D1"/>
    <w:rsid w:val="00095F40"/>
    <w:rsid w:val="000A0177"/>
    <w:rsid w:val="000E4EBF"/>
    <w:rsid w:val="000E532F"/>
    <w:rsid w:val="000E6EA7"/>
    <w:rsid w:val="000F07FD"/>
    <w:rsid w:val="000F19C4"/>
    <w:rsid w:val="000F2F84"/>
    <w:rsid w:val="000F61E3"/>
    <w:rsid w:val="0010526F"/>
    <w:rsid w:val="00106840"/>
    <w:rsid w:val="001142ED"/>
    <w:rsid w:val="001144C3"/>
    <w:rsid w:val="00122611"/>
    <w:rsid w:val="00134C58"/>
    <w:rsid w:val="00156459"/>
    <w:rsid w:val="0016507F"/>
    <w:rsid w:val="001738F6"/>
    <w:rsid w:val="0017625F"/>
    <w:rsid w:val="001874DF"/>
    <w:rsid w:val="00193E4B"/>
    <w:rsid w:val="00196928"/>
    <w:rsid w:val="001A4D44"/>
    <w:rsid w:val="001B3D9C"/>
    <w:rsid w:val="001B712C"/>
    <w:rsid w:val="001C39F6"/>
    <w:rsid w:val="001C74CE"/>
    <w:rsid w:val="001C7D8E"/>
    <w:rsid w:val="001E0876"/>
    <w:rsid w:val="001E177B"/>
    <w:rsid w:val="001E2F93"/>
    <w:rsid w:val="001F152F"/>
    <w:rsid w:val="001F4383"/>
    <w:rsid w:val="001F762A"/>
    <w:rsid w:val="00202DA4"/>
    <w:rsid w:val="0020473D"/>
    <w:rsid w:val="00213EAA"/>
    <w:rsid w:val="00221C22"/>
    <w:rsid w:val="002248B6"/>
    <w:rsid w:val="00225405"/>
    <w:rsid w:val="002345C4"/>
    <w:rsid w:val="002436C0"/>
    <w:rsid w:val="00250C5E"/>
    <w:rsid w:val="002527EB"/>
    <w:rsid w:val="00263F60"/>
    <w:rsid w:val="0027273B"/>
    <w:rsid w:val="00283AAE"/>
    <w:rsid w:val="00286C58"/>
    <w:rsid w:val="0029650F"/>
    <w:rsid w:val="002B6AD5"/>
    <w:rsid w:val="002B6B03"/>
    <w:rsid w:val="002D58AC"/>
    <w:rsid w:val="002D7541"/>
    <w:rsid w:val="00310041"/>
    <w:rsid w:val="00312B6E"/>
    <w:rsid w:val="003242D7"/>
    <w:rsid w:val="003274C3"/>
    <w:rsid w:val="00333312"/>
    <w:rsid w:val="00335F7A"/>
    <w:rsid w:val="00342F39"/>
    <w:rsid w:val="003432FF"/>
    <w:rsid w:val="00346BC7"/>
    <w:rsid w:val="003519DC"/>
    <w:rsid w:val="00353760"/>
    <w:rsid w:val="0035397E"/>
    <w:rsid w:val="0036527F"/>
    <w:rsid w:val="00367278"/>
    <w:rsid w:val="00377BE9"/>
    <w:rsid w:val="003C784E"/>
    <w:rsid w:val="003E38A9"/>
    <w:rsid w:val="003F3A33"/>
    <w:rsid w:val="004119A9"/>
    <w:rsid w:val="00416F4C"/>
    <w:rsid w:val="004226C6"/>
    <w:rsid w:val="004226DB"/>
    <w:rsid w:val="00435906"/>
    <w:rsid w:val="00436E87"/>
    <w:rsid w:val="004452F2"/>
    <w:rsid w:val="00460E19"/>
    <w:rsid w:val="0046113A"/>
    <w:rsid w:val="004678C4"/>
    <w:rsid w:val="00467E8E"/>
    <w:rsid w:val="00476F4D"/>
    <w:rsid w:val="004838F6"/>
    <w:rsid w:val="004A7EDE"/>
    <w:rsid w:val="004B6CEB"/>
    <w:rsid w:val="004B71DD"/>
    <w:rsid w:val="004B7694"/>
    <w:rsid w:val="004C3984"/>
    <w:rsid w:val="004D0809"/>
    <w:rsid w:val="004E2FAB"/>
    <w:rsid w:val="004F3EE2"/>
    <w:rsid w:val="00502A78"/>
    <w:rsid w:val="00511B87"/>
    <w:rsid w:val="00513663"/>
    <w:rsid w:val="0053242B"/>
    <w:rsid w:val="0053698C"/>
    <w:rsid w:val="0053711A"/>
    <w:rsid w:val="00540E53"/>
    <w:rsid w:val="00547305"/>
    <w:rsid w:val="00551C3E"/>
    <w:rsid w:val="00565748"/>
    <w:rsid w:val="005668A0"/>
    <w:rsid w:val="00577B3D"/>
    <w:rsid w:val="005811AC"/>
    <w:rsid w:val="005B1DD6"/>
    <w:rsid w:val="005B52A7"/>
    <w:rsid w:val="005B66F9"/>
    <w:rsid w:val="005C2B73"/>
    <w:rsid w:val="005D1EE2"/>
    <w:rsid w:val="005D448B"/>
    <w:rsid w:val="005E281A"/>
    <w:rsid w:val="005E2DE7"/>
    <w:rsid w:val="005E6DEA"/>
    <w:rsid w:val="00600EE7"/>
    <w:rsid w:val="0061545A"/>
    <w:rsid w:val="00615E35"/>
    <w:rsid w:val="006167EC"/>
    <w:rsid w:val="00623801"/>
    <w:rsid w:val="00644B9D"/>
    <w:rsid w:val="0064636E"/>
    <w:rsid w:val="00647AF5"/>
    <w:rsid w:val="0065168C"/>
    <w:rsid w:val="006548C3"/>
    <w:rsid w:val="00657F97"/>
    <w:rsid w:val="00664477"/>
    <w:rsid w:val="00690E88"/>
    <w:rsid w:val="00693BB9"/>
    <w:rsid w:val="0069458B"/>
    <w:rsid w:val="006951F8"/>
    <w:rsid w:val="006A3EDE"/>
    <w:rsid w:val="006A725B"/>
    <w:rsid w:val="006B01AC"/>
    <w:rsid w:val="006B5FEB"/>
    <w:rsid w:val="006C31DB"/>
    <w:rsid w:val="006C4C2A"/>
    <w:rsid w:val="006D11ED"/>
    <w:rsid w:val="006D2764"/>
    <w:rsid w:val="006F3ADA"/>
    <w:rsid w:val="006F4663"/>
    <w:rsid w:val="006F5872"/>
    <w:rsid w:val="006F6300"/>
    <w:rsid w:val="007003AB"/>
    <w:rsid w:val="00702390"/>
    <w:rsid w:val="007079C8"/>
    <w:rsid w:val="00712791"/>
    <w:rsid w:val="0071580A"/>
    <w:rsid w:val="0071599A"/>
    <w:rsid w:val="007244EF"/>
    <w:rsid w:val="007432AA"/>
    <w:rsid w:val="00750C37"/>
    <w:rsid w:val="00751A2B"/>
    <w:rsid w:val="0076753C"/>
    <w:rsid w:val="00777C67"/>
    <w:rsid w:val="007854D8"/>
    <w:rsid w:val="00790146"/>
    <w:rsid w:val="00790B8C"/>
    <w:rsid w:val="00790C7E"/>
    <w:rsid w:val="007938B1"/>
    <w:rsid w:val="007940E2"/>
    <w:rsid w:val="007A33CF"/>
    <w:rsid w:val="007B030C"/>
    <w:rsid w:val="007B2F61"/>
    <w:rsid w:val="007B69BC"/>
    <w:rsid w:val="007B7404"/>
    <w:rsid w:val="007C0DF5"/>
    <w:rsid w:val="007C4F57"/>
    <w:rsid w:val="007D03DF"/>
    <w:rsid w:val="007D7773"/>
    <w:rsid w:val="007E0E69"/>
    <w:rsid w:val="00801D4D"/>
    <w:rsid w:val="00804770"/>
    <w:rsid w:val="00847872"/>
    <w:rsid w:val="00852A76"/>
    <w:rsid w:val="00852D60"/>
    <w:rsid w:val="00854672"/>
    <w:rsid w:val="00857B2B"/>
    <w:rsid w:val="00865F7E"/>
    <w:rsid w:val="0087049B"/>
    <w:rsid w:val="00871B3E"/>
    <w:rsid w:val="008818E3"/>
    <w:rsid w:val="0089522A"/>
    <w:rsid w:val="00897725"/>
    <w:rsid w:val="008A1443"/>
    <w:rsid w:val="008B5E9D"/>
    <w:rsid w:val="008C39FD"/>
    <w:rsid w:val="008C526B"/>
    <w:rsid w:val="008D0AE8"/>
    <w:rsid w:val="008D11C8"/>
    <w:rsid w:val="008D2E80"/>
    <w:rsid w:val="008D3064"/>
    <w:rsid w:val="008D4936"/>
    <w:rsid w:val="008F096F"/>
    <w:rsid w:val="00902FE9"/>
    <w:rsid w:val="0091259D"/>
    <w:rsid w:val="009128CD"/>
    <w:rsid w:val="009232F7"/>
    <w:rsid w:val="0092436C"/>
    <w:rsid w:val="00925CA7"/>
    <w:rsid w:val="0093117B"/>
    <w:rsid w:val="009370B8"/>
    <w:rsid w:val="00956F97"/>
    <w:rsid w:val="009703A2"/>
    <w:rsid w:val="00971A16"/>
    <w:rsid w:val="009726CD"/>
    <w:rsid w:val="009778FC"/>
    <w:rsid w:val="009A3F95"/>
    <w:rsid w:val="009A534F"/>
    <w:rsid w:val="009B767D"/>
    <w:rsid w:val="009C0EA8"/>
    <w:rsid w:val="009C3B81"/>
    <w:rsid w:val="009E7FA2"/>
    <w:rsid w:val="009F711E"/>
    <w:rsid w:val="00A051C6"/>
    <w:rsid w:val="00A06B54"/>
    <w:rsid w:val="00A07914"/>
    <w:rsid w:val="00A23D72"/>
    <w:rsid w:val="00A37DBB"/>
    <w:rsid w:val="00A41142"/>
    <w:rsid w:val="00A550D5"/>
    <w:rsid w:val="00A57670"/>
    <w:rsid w:val="00A649B1"/>
    <w:rsid w:val="00A77390"/>
    <w:rsid w:val="00A877CE"/>
    <w:rsid w:val="00A9218C"/>
    <w:rsid w:val="00A94CD1"/>
    <w:rsid w:val="00A9626F"/>
    <w:rsid w:val="00A97129"/>
    <w:rsid w:val="00AA648F"/>
    <w:rsid w:val="00AA6B3D"/>
    <w:rsid w:val="00AC7895"/>
    <w:rsid w:val="00AD12E6"/>
    <w:rsid w:val="00AF6F3E"/>
    <w:rsid w:val="00B11E65"/>
    <w:rsid w:val="00B13659"/>
    <w:rsid w:val="00B21BD9"/>
    <w:rsid w:val="00B222C7"/>
    <w:rsid w:val="00B22A16"/>
    <w:rsid w:val="00B409DD"/>
    <w:rsid w:val="00B53A72"/>
    <w:rsid w:val="00B65C49"/>
    <w:rsid w:val="00B67E52"/>
    <w:rsid w:val="00B70191"/>
    <w:rsid w:val="00B716A2"/>
    <w:rsid w:val="00B8253C"/>
    <w:rsid w:val="00B83C30"/>
    <w:rsid w:val="00BA2AFF"/>
    <w:rsid w:val="00BB222F"/>
    <w:rsid w:val="00BD711D"/>
    <w:rsid w:val="00BE54E2"/>
    <w:rsid w:val="00C03AED"/>
    <w:rsid w:val="00C106CA"/>
    <w:rsid w:val="00C152C5"/>
    <w:rsid w:val="00C3422D"/>
    <w:rsid w:val="00C35649"/>
    <w:rsid w:val="00C420D7"/>
    <w:rsid w:val="00C564D0"/>
    <w:rsid w:val="00C56A0C"/>
    <w:rsid w:val="00C763A7"/>
    <w:rsid w:val="00C80649"/>
    <w:rsid w:val="00C82F4D"/>
    <w:rsid w:val="00C836A8"/>
    <w:rsid w:val="00C84AFB"/>
    <w:rsid w:val="00C90866"/>
    <w:rsid w:val="00CA1113"/>
    <w:rsid w:val="00CA26D9"/>
    <w:rsid w:val="00CA5FF3"/>
    <w:rsid w:val="00CB0BC1"/>
    <w:rsid w:val="00CB4F94"/>
    <w:rsid w:val="00CD3F35"/>
    <w:rsid w:val="00CF08CA"/>
    <w:rsid w:val="00D03530"/>
    <w:rsid w:val="00D25231"/>
    <w:rsid w:val="00D27639"/>
    <w:rsid w:val="00D40C13"/>
    <w:rsid w:val="00D47F0A"/>
    <w:rsid w:val="00D56A84"/>
    <w:rsid w:val="00D5741D"/>
    <w:rsid w:val="00D61F55"/>
    <w:rsid w:val="00D66747"/>
    <w:rsid w:val="00D81EFF"/>
    <w:rsid w:val="00D840B7"/>
    <w:rsid w:val="00D86395"/>
    <w:rsid w:val="00D968E8"/>
    <w:rsid w:val="00DB209F"/>
    <w:rsid w:val="00DB6D56"/>
    <w:rsid w:val="00DF0BAD"/>
    <w:rsid w:val="00DF0C55"/>
    <w:rsid w:val="00E007B5"/>
    <w:rsid w:val="00E01CEE"/>
    <w:rsid w:val="00E0201A"/>
    <w:rsid w:val="00E05F9C"/>
    <w:rsid w:val="00E20B92"/>
    <w:rsid w:val="00E25C2B"/>
    <w:rsid w:val="00E336EC"/>
    <w:rsid w:val="00E35BC1"/>
    <w:rsid w:val="00E370C0"/>
    <w:rsid w:val="00E423E2"/>
    <w:rsid w:val="00E45709"/>
    <w:rsid w:val="00E65FA3"/>
    <w:rsid w:val="00E71ECB"/>
    <w:rsid w:val="00E80053"/>
    <w:rsid w:val="00E87DAD"/>
    <w:rsid w:val="00EA579E"/>
    <w:rsid w:val="00EA7F8A"/>
    <w:rsid w:val="00EC54DD"/>
    <w:rsid w:val="00ED05DD"/>
    <w:rsid w:val="00ED2F3E"/>
    <w:rsid w:val="00ED7BC2"/>
    <w:rsid w:val="00EE1BC3"/>
    <w:rsid w:val="00EF6EC6"/>
    <w:rsid w:val="00F003E1"/>
    <w:rsid w:val="00F012B5"/>
    <w:rsid w:val="00F155FD"/>
    <w:rsid w:val="00F1605F"/>
    <w:rsid w:val="00F20488"/>
    <w:rsid w:val="00F30848"/>
    <w:rsid w:val="00F4415E"/>
    <w:rsid w:val="00F44305"/>
    <w:rsid w:val="00F642FA"/>
    <w:rsid w:val="00F672E4"/>
    <w:rsid w:val="00F83F72"/>
    <w:rsid w:val="00F847F5"/>
    <w:rsid w:val="00FA1685"/>
    <w:rsid w:val="00FC5339"/>
    <w:rsid w:val="00FC6E8E"/>
    <w:rsid w:val="00FD7B17"/>
    <w:rsid w:val="00FE1871"/>
    <w:rsid w:val="00FE2FF3"/>
    <w:rsid w:val="00FE3F61"/>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AA0448-011A-4E32-AB53-C771FAE1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EB4F4-55B0-4ED9-809A-EC971B56D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1312</TotalTime>
  <Pages>1</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5021</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Vladislav</cp:lastModifiedBy>
  <cp:revision>15</cp:revision>
  <cp:lastPrinted>2010-07-05T14:06:00Z</cp:lastPrinted>
  <dcterms:created xsi:type="dcterms:W3CDTF">2013-09-12T15:58:00Z</dcterms:created>
  <dcterms:modified xsi:type="dcterms:W3CDTF">2013-09-18T13:50:00Z</dcterms:modified>
</cp:coreProperties>
</file>